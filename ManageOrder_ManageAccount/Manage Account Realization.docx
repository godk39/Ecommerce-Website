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1A4C3AFD" w:rsidR="004A77B3" w:rsidRDefault="00A650B2">
      <w:pPr>
        <w:pStyle w:val="Title"/>
        <w:jc w:val="right"/>
      </w:pPr>
      <w:bookmarkStart w:id="0" w:name="_Hlk89714466"/>
      <w:r>
        <w:t>Online Shopping System (Shopee)</w:t>
      </w:r>
    </w:p>
    <w:p w14:paraId="64251B3C" w14:textId="72E4FBB1" w:rsidR="004A77B3" w:rsidRDefault="0077315F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481C">
        <w:t xml:space="preserve">Use-Case-Realization Specification: </w:t>
      </w:r>
      <w:r w:rsidR="00A650B2">
        <w:t>Manage Account</w:t>
      </w:r>
      <w:r>
        <w:fldChar w:fldCharType="end"/>
      </w:r>
    </w:p>
    <w:p w14:paraId="7E92C86D" w14:textId="77777777" w:rsidR="004A77B3" w:rsidRDefault="004A77B3">
      <w:pPr>
        <w:pStyle w:val="Title"/>
        <w:jc w:val="right"/>
      </w:pPr>
    </w:p>
    <w:p w14:paraId="601FF28F" w14:textId="19946C13" w:rsidR="004A77B3" w:rsidRDefault="009E170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650B2">
        <w:rPr>
          <w:sz w:val="28"/>
        </w:rPr>
        <w:t>1.0</w:t>
      </w:r>
      <w:bookmarkEnd w:id="0"/>
    </w:p>
    <w:p w14:paraId="44A9469E" w14:textId="77777777" w:rsidR="004A77B3" w:rsidRDefault="004A77B3">
      <w:pPr>
        <w:pStyle w:val="Title"/>
        <w:rPr>
          <w:sz w:val="28"/>
        </w:rPr>
      </w:pPr>
    </w:p>
    <w:p w14:paraId="2D07001B" w14:textId="77777777" w:rsidR="004A77B3" w:rsidRDefault="004A77B3"/>
    <w:p w14:paraId="72BE1CE9" w14:textId="7BE22200" w:rsidR="004A77B3" w:rsidRDefault="009E1705" w:rsidP="00A650B2">
      <w:pPr>
        <w:pStyle w:val="InfoBlue"/>
      </w:pPr>
      <w:r>
        <w:t xml:space="preserve"> </w:t>
      </w:r>
    </w:p>
    <w:p w14:paraId="02681B33" w14:textId="77777777" w:rsidR="004A77B3" w:rsidRDefault="004A77B3">
      <w:pPr>
        <w:sectPr w:rsidR="004A77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 w:rsidTr="00CB0A6C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2D4FA83F" w14:textId="77777777" w:rsidTr="00CB0A6C">
        <w:tc>
          <w:tcPr>
            <w:tcW w:w="2304" w:type="dxa"/>
          </w:tcPr>
          <w:p w14:paraId="49155660" w14:textId="657751C1" w:rsidR="004A77B3" w:rsidRDefault="0004065F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14:paraId="529F7BB1" w14:textId="3AE15E07" w:rsidR="004A77B3" w:rsidRDefault="000406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B590579" w14:textId="027D226A" w:rsidR="004A77B3" w:rsidRDefault="0004065F">
            <w:pPr>
              <w:pStyle w:val="Tabletext"/>
            </w:pPr>
            <w:r>
              <w:t xml:space="preserve">Final </w:t>
            </w:r>
            <w:r w:rsidR="00CB0A6C">
              <w:t>Version</w:t>
            </w:r>
          </w:p>
        </w:tc>
        <w:tc>
          <w:tcPr>
            <w:tcW w:w="2304" w:type="dxa"/>
          </w:tcPr>
          <w:p w14:paraId="3133DA6F" w14:textId="474CB6DA" w:rsidR="004A77B3" w:rsidRDefault="0004065F">
            <w:pPr>
              <w:pStyle w:val="Tabletext"/>
            </w:pPr>
            <w:r>
              <w:t>Lý Hoài Thu</w:t>
            </w: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bookmarkStart w:id="1" w:name="_Hlk89776830"/>
    <w:p w14:paraId="76478B0C" w14:textId="5920CE95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 w:rsidR="00603D3F">
        <w:rPr>
          <w:noProof/>
        </w:rPr>
        <w:t>4</w:t>
      </w:r>
    </w:p>
    <w:p w14:paraId="31AE3ED3" w14:textId="16C3B8A5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603D3F">
        <w:rPr>
          <w:noProof/>
        </w:rPr>
        <w:t>4</w:t>
      </w:r>
    </w:p>
    <w:p w14:paraId="04ACFB0C" w14:textId="2E10586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603D3F">
        <w:rPr>
          <w:noProof/>
        </w:rPr>
        <w:t>4</w:t>
      </w:r>
    </w:p>
    <w:p w14:paraId="7B27BF64" w14:textId="0B8A4C72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603D3F">
        <w:rPr>
          <w:noProof/>
        </w:rPr>
        <w:t>4</w:t>
      </w:r>
    </w:p>
    <w:p w14:paraId="3EE65CD5" w14:textId="3D6B1B9F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603D3F">
        <w:rPr>
          <w:noProof/>
        </w:rPr>
        <w:t>4</w:t>
      </w:r>
    </w:p>
    <w:p w14:paraId="26843AD0" w14:textId="5B79629D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603D3F">
        <w:rPr>
          <w:noProof/>
        </w:rPr>
        <w:t>4</w:t>
      </w:r>
    </w:p>
    <w:p w14:paraId="39D0F276" w14:textId="5A3C953A" w:rsidR="004A77B3" w:rsidRDefault="009E1705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 w:rsidR="00603D3F">
        <w:rPr>
          <w:noProof/>
        </w:rPr>
        <w:t>5</w:t>
      </w:r>
    </w:p>
    <w:p w14:paraId="02D81796" w14:textId="6FD34E0F" w:rsidR="00603D3F" w:rsidRDefault="00603D3F" w:rsidP="00603D3F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14:paraId="5C213C7E" w14:textId="2F26C06B" w:rsidR="00603D3F" w:rsidRPr="00603D3F" w:rsidRDefault="00603D3F" w:rsidP="00603D3F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6</w:t>
      </w:r>
    </w:p>
    <w:p w14:paraId="1FF27BDA" w14:textId="1D90269D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 w:rsidR="00603D3F">
        <w:rPr>
          <w:noProof/>
        </w:rPr>
        <w:t>6</w:t>
      </w:r>
    </w:p>
    <w:p w14:paraId="34860BA6" w14:textId="4B93F8B8" w:rsidR="004A77B3" w:rsidRDefault="009E1705">
      <w:pPr>
        <w:pStyle w:val="Title"/>
      </w:pPr>
      <w:r>
        <w:fldChar w:fldCharType="end"/>
      </w:r>
      <w:bookmarkEnd w:id="1"/>
      <w:r>
        <w:br w:type="page"/>
      </w:r>
      <w:bookmarkStart w:id="2" w:name="_Hlk89714552"/>
      <w:r w:rsidR="001747D3">
        <w:lastRenderedPageBreak/>
        <w:fldChar w:fldCharType="begin"/>
      </w:r>
      <w:r w:rsidR="001747D3">
        <w:instrText xml:space="preserve"> TITLE  \* MERGEFORMAT </w:instrText>
      </w:r>
      <w:r w:rsidR="001747D3">
        <w:fldChar w:fldCharType="separate"/>
      </w:r>
      <w:r w:rsidR="002F481C">
        <w:t xml:space="preserve">Use-Case-Realization Specification: </w:t>
      </w:r>
      <w:r w:rsidR="00A650B2">
        <w:t>Manage Account</w:t>
      </w:r>
      <w:r w:rsidR="001747D3">
        <w:fldChar w:fldCharType="end"/>
      </w:r>
      <w:bookmarkEnd w:id="2"/>
    </w:p>
    <w:p w14:paraId="1579B4A7" w14:textId="77777777" w:rsidR="004A77B3" w:rsidRDefault="009E1705">
      <w:pPr>
        <w:pStyle w:val="Heading1"/>
      </w:pPr>
      <w:bookmarkStart w:id="3" w:name="_Toc456598586"/>
      <w:bookmarkStart w:id="4" w:name="_Toc492766282"/>
      <w:r>
        <w:t>Introduction</w:t>
      </w:r>
      <w:bookmarkEnd w:id="3"/>
      <w:bookmarkEnd w:id="4"/>
    </w:p>
    <w:p w14:paraId="13316A7D" w14:textId="77777777" w:rsidR="004A77B3" w:rsidRDefault="009E1705">
      <w:pPr>
        <w:pStyle w:val="Heading2"/>
      </w:pPr>
      <w:bookmarkStart w:id="5" w:name="_Toc456598587"/>
      <w:bookmarkStart w:id="6" w:name="_Toc492766283"/>
      <w:r>
        <w:t>Purpose</w:t>
      </w:r>
      <w:bookmarkEnd w:id="5"/>
      <w:bookmarkEnd w:id="6"/>
    </w:p>
    <w:p w14:paraId="369B1128" w14:textId="45904DDC" w:rsidR="00A650B2" w:rsidRDefault="00A650B2" w:rsidP="000A7281">
      <w:pPr>
        <w:spacing w:line="240" w:lineRule="auto"/>
        <w:ind w:left="1080"/>
        <w:rPr>
          <w:sz w:val="24"/>
          <w:szCs w:val="24"/>
        </w:rPr>
      </w:pPr>
      <w:bookmarkStart w:id="7" w:name="_Toc456598588"/>
      <w:bookmarkStart w:id="8" w:name="_Toc492766284"/>
      <w:r>
        <w:rPr>
          <w:sz w:val="24"/>
          <w:szCs w:val="24"/>
        </w:rPr>
        <w:t>This document describes how the Manage Account Use-Case with function: Creating Account, Editing Profile, Changing Password is realized within the design model, in terms of collaborating objects.</w:t>
      </w:r>
    </w:p>
    <w:p w14:paraId="43A2BEA3" w14:textId="77777777" w:rsidR="004A77B3" w:rsidRDefault="009E1705">
      <w:pPr>
        <w:pStyle w:val="Heading2"/>
      </w:pPr>
      <w:r>
        <w:t>Scope</w:t>
      </w:r>
      <w:bookmarkEnd w:id="7"/>
      <w:bookmarkEnd w:id="8"/>
    </w:p>
    <w:p w14:paraId="3CAB79FB" w14:textId="1D599EEE" w:rsidR="00A650B2" w:rsidRDefault="00A650B2" w:rsidP="00A650B2">
      <w:pPr>
        <w:spacing w:line="360" w:lineRule="auto"/>
        <w:ind w:left="1080"/>
        <w:jc w:val="both"/>
        <w:rPr>
          <w:sz w:val="24"/>
          <w:szCs w:val="24"/>
        </w:rPr>
      </w:pPr>
      <w:bookmarkStart w:id="9" w:name="_Hlk89714601"/>
      <w:bookmarkStart w:id="10" w:name="_Toc456598589"/>
      <w:bookmarkStart w:id="11" w:name="_Toc492766285"/>
      <w:r>
        <w:rPr>
          <w:sz w:val="24"/>
          <w:szCs w:val="24"/>
        </w:rPr>
        <w:t>This document applies to the Online Shopping System</w:t>
      </w:r>
      <w:r w:rsidR="0037718F">
        <w:rPr>
          <w:sz w:val="24"/>
          <w:szCs w:val="24"/>
        </w:rPr>
        <w:t xml:space="preserve"> named Shopee.</w:t>
      </w:r>
    </w:p>
    <w:bookmarkEnd w:id="9"/>
    <w:p w14:paraId="01CC73CC" w14:textId="77777777" w:rsidR="004A77B3" w:rsidRDefault="009E1705">
      <w:pPr>
        <w:pStyle w:val="Heading2"/>
      </w:pPr>
      <w:r>
        <w:t>Definitions, Acronyms, and Abbreviations</w:t>
      </w:r>
      <w:bookmarkEnd w:id="10"/>
      <w:bookmarkEnd w:id="11"/>
    </w:p>
    <w:p w14:paraId="7B7E4DEF" w14:textId="77777777" w:rsidR="00921504" w:rsidRDefault="00921504" w:rsidP="00815433">
      <w:pPr>
        <w:ind w:left="1080"/>
        <w:rPr>
          <w:rStyle w:val="fontstyle01"/>
        </w:rPr>
      </w:pPr>
      <w:bookmarkStart w:id="12" w:name="_Hlk89714619"/>
      <w:bookmarkStart w:id="13" w:name="_Toc456598590"/>
      <w:bookmarkStart w:id="14" w:name="_Toc492766286"/>
      <w:r>
        <w:rPr>
          <w:rStyle w:val="fontstyle01"/>
        </w:rPr>
        <w:t>User – a person who use the system, can be seller or buyer</w:t>
      </w:r>
    </w:p>
    <w:p w14:paraId="3780B592" w14:textId="77777777" w:rsidR="00921504" w:rsidRDefault="00921504" w:rsidP="00815433">
      <w:pPr>
        <w:ind w:left="1080"/>
        <w:rPr>
          <w:rStyle w:val="fontstyle01"/>
        </w:rPr>
      </w:pPr>
      <w:r>
        <w:rPr>
          <w:rStyle w:val="fontstyle01"/>
        </w:rPr>
        <w:t>Buyer Account – The default type of account when a person registers an account on Shopee. Buyer Account can only purchase products available on Shopee.</w:t>
      </w:r>
    </w:p>
    <w:p w14:paraId="5FC283AB" w14:textId="7CEDF0D3" w:rsidR="00921504" w:rsidRPr="00F770F4" w:rsidRDefault="00921504" w:rsidP="00815433">
      <w:pPr>
        <w:ind w:left="1080"/>
      </w:pPr>
      <w:r>
        <w:rPr>
          <w:rStyle w:val="fontstyle01"/>
        </w:rPr>
        <w:t>Seller Account – User with the seller account has the buyer account features plus the basic vendor permission such as: create product, edit product, manage process order, advertise product.</w:t>
      </w:r>
    </w:p>
    <w:bookmarkEnd w:id="12"/>
    <w:p w14:paraId="0F4CD3BC" w14:textId="3976F22A" w:rsidR="004A77B3" w:rsidRDefault="009E1705">
      <w:pPr>
        <w:pStyle w:val="Heading2"/>
      </w:pPr>
      <w:r>
        <w:t>References</w:t>
      </w:r>
      <w:bookmarkEnd w:id="13"/>
      <w:bookmarkEnd w:id="14"/>
    </w:p>
    <w:p w14:paraId="23350416" w14:textId="4F587AFB" w:rsidR="00921504" w:rsidRPr="00921504" w:rsidRDefault="00921504" w:rsidP="00815433">
      <w:pPr>
        <w:ind w:firstLine="1080"/>
      </w:pPr>
      <w:r>
        <w:t>No</w:t>
      </w:r>
    </w:p>
    <w:p w14:paraId="35BFA2DD" w14:textId="1B58A66D" w:rsidR="004A77B3" w:rsidRDefault="009E1705">
      <w:pPr>
        <w:pStyle w:val="Heading2"/>
      </w:pPr>
      <w:bookmarkStart w:id="15" w:name="_Toc456598591"/>
      <w:bookmarkStart w:id="16" w:name="_Toc492766287"/>
      <w:r>
        <w:t>Overview</w:t>
      </w:r>
      <w:bookmarkEnd w:id="15"/>
      <w:bookmarkEnd w:id="16"/>
    </w:p>
    <w:p w14:paraId="32F56E61" w14:textId="40907BE0" w:rsidR="00921504" w:rsidRPr="00921504" w:rsidRDefault="00921504" w:rsidP="00815433">
      <w:pPr>
        <w:ind w:left="1080"/>
      </w:pPr>
      <w:bookmarkStart w:id="17" w:name="_Hlk89714639"/>
      <w:r>
        <w:rPr>
          <w:rStyle w:val="fontstyle01"/>
        </w:rPr>
        <w:t xml:space="preserve">In the following section, Use-Case Realization Specification of the Manage Account UseCase </w:t>
      </w:r>
      <w:r>
        <w:rPr>
          <w:sz w:val="24"/>
          <w:szCs w:val="24"/>
        </w:rPr>
        <w:t>with function: Creating Account, Editing Profile, Changing Password</w:t>
      </w:r>
      <w:r>
        <w:rPr>
          <w:rStyle w:val="fontstyle01"/>
        </w:rPr>
        <w:t xml:space="preserve"> of the Shopee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 (sequence and class diagrams). The sequence diagram describing how the use case is realized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 terms of collaborating objects. The class diagrams 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relationships that participate in the realization of the use case. The last section is 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analysis of all requirements, such as non-functional requirements, on the use-case</w:t>
      </w:r>
      <w:r w:rsidR="00815433"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realization that are not considered in the design model, but that need to be taken care</w:t>
      </w:r>
      <w:bookmarkEnd w:id="17"/>
      <w:r>
        <w:rPr>
          <w:rFonts w:ascii="TimesNewRomanPSMT" w:hAnsi="TimesNewRomanPSMT"/>
          <w:color w:val="000000"/>
        </w:rPr>
        <w:br/>
      </w:r>
    </w:p>
    <w:p w14:paraId="5A823D56" w14:textId="77777777" w:rsidR="004A77B3" w:rsidRDefault="009E1705">
      <w:pPr>
        <w:pStyle w:val="Heading1"/>
      </w:pPr>
      <w:bookmarkStart w:id="18" w:name="_Toc492766288"/>
      <w:r>
        <w:lastRenderedPageBreak/>
        <w:t>Flow of Events—Design</w:t>
      </w:r>
      <w:bookmarkEnd w:id="18"/>
      <w:r>
        <w:t xml:space="preserve"> </w:t>
      </w:r>
    </w:p>
    <w:p w14:paraId="3E88247F" w14:textId="2D3F6358" w:rsidR="002D3094" w:rsidRDefault="002D3094" w:rsidP="002D3094">
      <w:pPr>
        <w:pStyle w:val="Heading2"/>
      </w:pPr>
      <w:r>
        <w:t>sequence diagram</w:t>
      </w:r>
    </w:p>
    <w:p w14:paraId="73D2FEDB" w14:textId="654ACBB1" w:rsidR="00A650B2" w:rsidRDefault="00747835" w:rsidP="00A650B2">
      <w:r w:rsidRPr="00747835">
        <w:rPr>
          <w:noProof/>
        </w:rPr>
        <w:drawing>
          <wp:inline distT="0" distB="0" distL="0" distR="0" wp14:anchorId="01752CDB" wp14:editId="05AD67CE">
            <wp:extent cx="5943600" cy="3074670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7DB" w14:textId="77777777" w:rsidR="006804A8" w:rsidRDefault="006804A8" w:rsidP="00A650B2"/>
    <w:p w14:paraId="421670BB" w14:textId="2C85C19E" w:rsidR="00A650B2" w:rsidRDefault="00A650B2" w:rsidP="00A650B2">
      <w:pPr>
        <w:jc w:val="center"/>
        <w:rPr>
          <w:i/>
          <w:iCs/>
        </w:rPr>
      </w:pPr>
      <w:r w:rsidRPr="00A650B2">
        <w:rPr>
          <w:i/>
          <w:iCs/>
        </w:rPr>
        <w:t>Creat</w:t>
      </w:r>
      <w:r w:rsidR="00585965">
        <w:rPr>
          <w:i/>
          <w:iCs/>
        </w:rPr>
        <w:t>e</w:t>
      </w:r>
      <w:r w:rsidRPr="00A650B2">
        <w:rPr>
          <w:i/>
          <w:iCs/>
        </w:rPr>
        <w:t xml:space="preserve"> Account</w:t>
      </w:r>
    </w:p>
    <w:p w14:paraId="5CD1B4EF" w14:textId="6B3D7690" w:rsidR="006804A8" w:rsidRDefault="005B7C8B" w:rsidP="00A650B2">
      <w:pPr>
        <w:jc w:val="center"/>
        <w:rPr>
          <w:i/>
          <w:iCs/>
        </w:rPr>
      </w:pPr>
      <w:r w:rsidRPr="005B7C8B">
        <w:rPr>
          <w:i/>
          <w:iCs/>
          <w:noProof/>
        </w:rPr>
        <w:drawing>
          <wp:inline distT="0" distB="0" distL="0" distR="0" wp14:anchorId="2FFA6840" wp14:editId="7CE44750">
            <wp:extent cx="5943600" cy="246570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AC86" w14:textId="0DDC28C8" w:rsidR="006804A8" w:rsidRDefault="006804A8" w:rsidP="00A650B2">
      <w:pPr>
        <w:jc w:val="center"/>
        <w:rPr>
          <w:i/>
          <w:iCs/>
        </w:rPr>
      </w:pPr>
      <w:r>
        <w:rPr>
          <w:i/>
          <w:iCs/>
        </w:rPr>
        <w:t>Edit Profile</w:t>
      </w:r>
    </w:p>
    <w:p w14:paraId="6081050F" w14:textId="44193D25" w:rsidR="00CB04A8" w:rsidRDefault="00747835" w:rsidP="00A650B2">
      <w:pPr>
        <w:jc w:val="center"/>
        <w:rPr>
          <w:i/>
          <w:iCs/>
        </w:rPr>
      </w:pPr>
      <w:r w:rsidRPr="00747835">
        <w:rPr>
          <w:i/>
          <w:iCs/>
          <w:noProof/>
        </w:rPr>
        <w:lastRenderedPageBreak/>
        <w:drawing>
          <wp:inline distT="0" distB="0" distL="0" distR="0" wp14:anchorId="174B801F" wp14:editId="53836EBD">
            <wp:extent cx="5943600" cy="261366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11E" w14:textId="1F6BBABE" w:rsidR="00674628" w:rsidRPr="00A650B2" w:rsidRDefault="00674628" w:rsidP="00A650B2">
      <w:pPr>
        <w:jc w:val="center"/>
        <w:rPr>
          <w:i/>
          <w:iCs/>
        </w:rPr>
      </w:pPr>
      <w:r>
        <w:rPr>
          <w:i/>
          <w:iCs/>
        </w:rPr>
        <w:t>Change Password</w:t>
      </w:r>
    </w:p>
    <w:p w14:paraId="5982AD82" w14:textId="41DD5F50" w:rsidR="002D3094" w:rsidRDefault="002D3094" w:rsidP="002D3094">
      <w:pPr>
        <w:pStyle w:val="Heading2"/>
      </w:pPr>
      <w:r>
        <w:t>class diagram</w:t>
      </w:r>
    </w:p>
    <w:p w14:paraId="649E69C9" w14:textId="7D7436A4" w:rsidR="00424AB8" w:rsidRPr="00424AB8" w:rsidRDefault="007E7369" w:rsidP="00424AB8">
      <w:pPr>
        <w:jc w:val="center"/>
      </w:pPr>
      <w:r w:rsidRPr="007E7369">
        <w:rPr>
          <w:noProof/>
        </w:rPr>
        <w:drawing>
          <wp:inline distT="0" distB="0" distL="0" distR="0" wp14:anchorId="6E6121E5" wp14:editId="2A15CAFF">
            <wp:extent cx="5943600" cy="29806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00" w14:textId="77777777" w:rsidR="002D3094" w:rsidRPr="002D3094" w:rsidRDefault="002D3094" w:rsidP="002D3094">
      <w:pPr>
        <w:pStyle w:val="BodyText"/>
      </w:pPr>
    </w:p>
    <w:p w14:paraId="03E175D8" w14:textId="77777777" w:rsidR="004A77B3" w:rsidRDefault="009E1705">
      <w:pPr>
        <w:pStyle w:val="Heading1"/>
      </w:pPr>
      <w:bookmarkStart w:id="19" w:name="_Toc492766289"/>
      <w:r>
        <w:t>Derived Requirements</w:t>
      </w:r>
      <w:bookmarkEnd w:id="19"/>
    </w:p>
    <w:p w14:paraId="7B72823B" w14:textId="59C35DD6" w:rsidR="004A77B3" w:rsidRPr="00A650B2" w:rsidRDefault="00A650B2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>No</w:t>
      </w:r>
    </w:p>
    <w:p w14:paraId="72FB1C6C" w14:textId="77777777" w:rsidR="004A77B3" w:rsidRDefault="004A77B3"/>
    <w:p w14:paraId="267E5957" w14:textId="77777777" w:rsidR="002F481C" w:rsidRDefault="002F481C"/>
    <w:sectPr w:rsidR="002F481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7AFD" w14:textId="77777777" w:rsidR="0077315F" w:rsidRDefault="0077315F">
      <w:pPr>
        <w:spacing w:line="240" w:lineRule="auto"/>
      </w:pPr>
      <w:r>
        <w:separator/>
      </w:r>
    </w:p>
  </w:endnote>
  <w:endnote w:type="continuationSeparator" w:id="0">
    <w:p w14:paraId="0A9AB5BA" w14:textId="77777777" w:rsidR="0077315F" w:rsidRDefault="0077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8125" w14:textId="77777777" w:rsidR="00455C52" w:rsidRDefault="00455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3104" w14:textId="77777777" w:rsidR="00455C52" w:rsidRDefault="00455C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2AA51A92" w:rsidR="004A77B3" w:rsidRDefault="009E1705">
          <w:pPr>
            <w:jc w:val="center"/>
          </w:pPr>
          <w:r>
            <w:sym w:font="Symbol" w:char="F0D3"/>
          </w:r>
          <w:r w:rsidR="00603D3F"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718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69E9" w14:textId="77777777" w:rsidR="0077315F" w:rsidRDefault="0077315F">
      <w:pPr>
        <w:spacing w:line="240" w:lineRule="auto"/>
      </w:pPr>
      <w:r>
        <w:separator/>
      </w:r>
    </w:p>
  </w:footnote>
  <w:footnote w:type="continuationSeparator" w:id="0">
    <w:p w14:paraId="69EA015F" w14:textId="77777777" w:rsidR="0077315F" w:rsidRDefault="00773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D2F3" w14:textId="77777777" w:rsidR="00455C52" w:rsidRDefault="00455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3636889B" w:rsidR="004A77B3" w:rsidRDefault="00603D3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B6E1" w14:textId="77777777" w:rsidR="00455C52" w:rsidRDefault="00455C5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6A8" w14:paraId="6DE4CD99" w14:textId="77777777" w:rsidTr="00C77D76">
      <w:tc>
        <w:tcPr>
          <w:tcW w:w="6379" w:type="dxa"/>
        </w:tcPr>
        <w:p w14:paraId="598531AE" w14:textId="77777777" w:rsidR="00AD16A8" w:rsidRDefault="00AD16A8" w:rsidP="00AD16A8">
          <w:bookmarkStart w:id="20" w:name="_Hlk89714509"/>
          <w:r>
            <w:t xml:space="preserve">Online Shopping System (Shopee) </w:t>
          </w:r>
        </w:p>
      </w:tc>
      <w:tc>
        <w:tcPr>
          <w:tcW w:w="3179" w:type="dxa"/>
        </w:tcPr>
        <w:p w14:paraId="65CFBF25" w14:textId="77777777" w:rsidR="00AD16A8" w:rsidRDefault="00AD16A8" w:rsidP="00AD16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16A8" w14:paraId="15A2835A" w14:textId="77777777" w:rsidTr="00C77D76">
      <w:tc>
        <w:tcPr>
          <w:tcW w:w="6379" w:type="dxa"/>
        </w:tcPr>
        <w:p w14:paraId="7DB05AA4" w14:textId="2CF198C9" w:rsidR="00AD16A8" w:rsidRDefault="000F574D" w:rsidP="00AD16A8">
          <w:fldSimple w:instr=" TITLE  \* MERGEFORMAT ">
            <w:r w:rsidR="00AD16A8">
              <w:t>Use-Case-Realization Specification: Manage Account</w:t>
            </w:r>
          </w:fldSimple>
        </w:p>
      </w:tc>
      <w:tc>
        <w:tcPr>
          <w:tcW w:w="3179" w:type="dxa"/>
        </w:tcPr>
        <w:p w14:paraId="719253B7" w14:textId="21C9BBB9" w:rsidR="00AD16A8" w:rsidRDefault="00AD16A8" w:rsidP="00AD16A8">
          <w:r>
            <w:t xml:space="preserve">  Issue Date:  0</w:t>
          </w:r>
          <w:r w:rsidR="00455C52">
            <w:t>7</w:t>
          </w:r>
          <w:r>
            <w:t>/12/2021</w:t>
          </w:r>
        </w:p>
      </w:tc>
    </w:tr>
    <w:tr w:rsidR="00AD16A8" w14:paraId="0C2067FC" w14:textId="77777777" w:rsidTr="00C77D76">
      <w:tc>
        <w:tcPr>
          <w:tcW w:w="9558" w:type="dxa"/>
          <w:gridSpan w:val="2"/>
        </w:tcPr>
        <w:p w14:paraId="1695CE84" w14:textId="77777777" w:rsidR="00AD16A8" w:rsidRDefault="00AD16A8" w:rsidP="00AD16A8">
          <w:r>
            <w:t>&lt;document identifier&gt;</w:t>
          </w:r>
        </w:p>
      </w:tc>
    </w:tr>
    <w:bookmarkEnd w:id="20"/>
  </w:tbl>
  <w:p w14:paraId="0657A732" w14:textId="77777777" w:rsidR="004A77B3" w:rsidRDefault="004A77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2279D"/>
    <w:rsid w:val="0004065F"/>
    <w:rsid w:val="000971D2"/>
    <w:rsid w:val="000A7281"/>
    <w:rsid w:val="000F574D"/>
    <w:rsid w:val="001747D3"/>
    <w:rsid w:val="002A74F0"/>
    <w:rsid w:val="002D3094"/>
    <w:rsid w:val="002F481C"/>
    <w:rsid w:val="0031789D"/>
    <w:rsid w:val="0037718F"/>
    <w:rsid w:val="00406144"/>
    <w:rsid w:val="00424AB8"/>
    <w:rsid w:val="00455C52"/>
    <w:rsid w:val="004A77B3"/>
    <w:rsid w:val="004E2485"/>
    <w:rsid w:val="005459F9"/>
    <w:rsid w:val="00585965"/>
    <w:rsid w:val="005B7C8B"/>
    <w:rsid w:val="00603D3F"/>
    <w:rsid w:val="00674628"/>
    <w:rsid w:val="006804A8"/>
    <w:rsid w:val="00682B07"/>
    <w:rsid w:val="00747835"/>
    <w:rsid w:val="0077315F"/>
    <w:rsid w:val="007E7369"/>
    <w:rsid w:val="00815433"/>
    <w:rsid w:val="00921504"/>
    <w:rsid w:val="009576D3"/>
    <w:rsid w:val="009E1705"/>
    <w:rsid w:val="00A650B2"/>
    <w:rsid w:val="00A84B72"/>
    <w:rsid w:val="00AD16A8"/>
    <w:rsid w:val="00AD7E67"/>
    <w:rsid w:val="00B35713"/>
    <w:rsid w:val="00C72677"/>
    <w:rsid w:val="00CB04A8"/>
    <w:rsid w:val="00CB0A6C"/>
    <w:rsid w:val="00CD0900"/>
    <w:rsid w:val="00EE2760"/>
    <w:rsid w:val="00F1129B"/>
    <w:rsid w:val="00F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2150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321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Thu  Xinh</cp:lastModifiedBy>
  <cp:revision>24</cp:revision>
  <cp:lastPrinted>1999-10-18T09:04:00Z</cp:lastPrinted>
  <dcterms:created xsi:type="dcterms:W3CDTF">2021-11-25T03:07:00Z</dcterms:created>
  <dcterms:modified xsi:type="dcterms:W3CDTF">2021-12-07T15:07:00Z</dcterms:modified>
</cp:coreProperties>
</file>